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4BC" w:rsidRPr="00AA24BC" w:rsidRDefault="00AA24BC">
      <w:pPr>
        <w:rPr>
          <w:b/>
        </w:rPr>
      </w:pPr>
      <w:r w:rsidRPr="00AA24BC">
        <w:rPr>
          <w:b/>
        </w:rPr>
        <w:t>Security</w:t>
      </w:r>
    </w:p>
    <w:p w:rsidR="00CE05DF" w:rsidRDefault="00CE05DF">
      <w:r>
        <w:t xml:space="preserve">Table: </w:t>
      </w:r>
      <w:proofErr w:type="spellStart"/>
      <w:r>
        <w:t>ProgramActivity</w:t>
      </w:r>
      <w:proofErr w:type="spellEnd"/>
    </w:p>
    <w:p w:rsidR="00CE05DF" w:rsidRDefault="00CE05DF">
      <w:r>
        <w:t>Creates activities (</w:t>
      </w:r>
      <w:proofErr w:type="spellStart"/>
      <w:proofErr w:type="gramStart"/>
      <w:r>
        <w:t>eg</w:t>
      </w:r>
      <w:proofErr w:type="spellEnd"/>
      <w:r>
        <w:t>:</w:t>
      </w:r>
      <w:proofErr w:type="gramEnd"/>
      <w:r>
        <w:t xml:space="preserve"> General, Admin, </w:t>
      </w:r>
      <w:proofErr w:type="spellStart"/>
      <w:r>
        <w:t>etc</w:t>
      </w:r>
      <w:proofErr w:type="spellEnd"/>
      <w:r>
        <w:t>) for a program.  If “Closed” date then in no longer used at all.</w:t>
      </w:r>
    </w:p>
    <w:p w:rsidR="00CE05DF" w:rsidRDefault="00CE05DF" w:rsidP="00CE05DF">
      <w:r>
        <w:t xml:space="preserve">Table: </w:t>
      </w:r>
      <w:proofErr w:type="spellStart"/>
      <w:r>
        <w:t>Entity_ProgramActivity</w:t>
      </w:r>
      <w:proofErr w:type="spellEnd"/>
    </w:p>
    <w:p w:rsidR="00CE05DF" w:rsidRDefault="00CE05DF">
      <w:r>
        <w:t xml:space="preserve">Links an Entity (Most likely a worker of some sort) to a </w:t>
      </w:r>
      <w:proofErr w:type="spellStart"/>
      <w:r>
        <w:t>ProgramActivity</w:t>
      </w:r>
      <w:proofErr w:type="spellEnd"/>
      <w:r>
        <w:t xml:space="preserve">.  Has an </w:t>
      </w:r>
      <w:proofErr w:type="spellStart"/>
      <w:r>
        <w:t>AccessLevel</w:t>
      </w:r>
      <w:proofErr w:type="spellEnd"/>
      <w:r>
        <w:t xml:space="preserve"> (for future development – View, Add, Delete, </w:t>
      </w:r>
      <w:proofErr w:type="gramStart"/>
      <w:r>
        <w:t>Edit ???</w:t>
      </w:r>
      <w:proofErr w:type="gramEnd"/>
      <w:r>
        <w:t xml:space="preserve">).  Uses </w:t>
      </w:r>
      <w:proofErr w:type="spellStart"/>
      <w:r>
        <w:t>StartDate</w:t>
      </w:r>
      <w:proofErr w:type="spellEnd"/>
      <w:r>
        <w:t xml:space="preserve"> and </w:t>
      </w:r>
      <w:proofErr w:type="spellStart"/>
      <w:r>
        <w:t>EndDate</w:t>
      </w:r>
      <w:proofErr w:type="spellEnd"/>
      <w:r>
        <w:t xml:space="preserve"> to set applicable period.  Once it is </w:t>
      </w:r>
      <w:proofErr w:type="gramStart"/>
      <w:r>
        <w:t>closed</w:t>
      </w:r>
      <w:proofErr w:type="gramEnd"/>
      <w:r>
        <w:t xml:space="preserve"> it should remain closed.  If needed </w:t>
      </w:r>
      <w:proofErr w:type="gramStart"/>
      <w:r>
        <w:t>an</w:t>
      </w:r>
      <w:proofErr w:type="gramEnd"/>
      <w:r>
        <w:t xml:space="preserve"> new record can be created.</w:t>
      </w:r>
    </w:p>
    <w:p w:rsidR="005B6ADE" w:rsidRDefault="00CE05DF">
      <w:r>
        <w:t>There will also be a way to limit viewing “sensitive” information such as encounters and documents by adding a level to these items.</w:t>
      </w:r>
    </w:p>
    <w:p w:rsidR="00CE05DF" w:rsidRDefault="00CE05DF">
      <w:proofErr w:type="gramStart"/>
      <w:r>
        <w:t>Also</w:t>
      </w:r>
      <w:proofErr w:type="gramEnd"/>
      <w:r>
        <w:t xml:space="preserve"> want to have an “override” available for an individual Entity to allow or disallow for </w:t>
      </w:r>
      <w:r w:rsidR="00AA24BC">
        <w:t>a period of time.</w:t>
      </w:r>
    </w:p>
    <w:p w:rsidR="00AA24BC" w:rsidRDefault="00AA24BC"/>
    <w:p w:rsidR="00AA24BC" w:rsidRPr="00C0275A" w:rsidRDefault="00AA24BC">
      <w:r w:rsidRPr="00C0275A">
        <w:t>Relationships</w:t>
      </w:r>
    </w:p>
    <w:p w:rsidR="00AA24BC" w:rsidRDefault="00AA24BC">
      <w:r>
        <w:t xml:space="preserve">Identify where a relation has </w:t>
      </w:r>
      <w:proofErr w:type="gramStart"/>
      <w:r>
        <w:t>had involvement</w:t>
      </w:r>
      <w:proofErr w:type="gramEnd"/>
      <w:r>
        <w:t xml:space="preserve"> with TOH</w:t>
      </w:r>
    </w:p>
    <w:p w:rsidR="00A77F05" w:rsidRDefault="00A77F05"/>
    <w:p w:rsidR="00A77F05" w:rsidRPr="00E63FB8" w:rsidRDefault="00A77F05">
      <w:pPr>
        <w:rPr>
          <w:b/>
        </w:rPr>
      </w:pPr>
      <w:r w:rsidRPr="00E63FB8">
        <w:rPr>
          <w:b/>
        </w:rPr>
        <w:t>Programs</w:t>
      </w:r>
    </w:p>
    <w:p w:rsidR="00A77F05" w:rsidRDefault="00A77F05">
      <w:r>
        <w:t>A holiday program is a program, add a “Type”</w:t>
      </w:r>
      <w:r w:rsidR="009D709E">
        <w:t xml:space="preserve"> </w:t>
      </w:r>
      <w:r>
        <w:t xml:space="preserve">to program table so that they </w:t>
      </w:r>
      <w:proofErr w:type="gramStart"/>
      <w:r>
        <w:t>can be grouped</w:t>
      </w:r>
      <w:proofErr w:type="gramEnd"/>
      <w:r>
        <w:t>.</w:t>
      </w:r>
    </w:p>
    <w:p w:rsidR="00E63FB8" w:rsidRDefault="00E63FB8"/>
    <w:p w:rsidR="00E63FB8" w:rsidRPr="00E63FB8" w:rsidRDefault="00E63FB8">
      <w:pPr>
        <w:rPr>
          <w:b/>
        </w:rPr>
      </w:pPr>
      <w:r w:rsidRPr="00E63FB8">
        <w:rPr>
          <w:b/>
        </w:rPr>
        <w:t>Updates</w:t>
      </w:r>
    </w:p>
    <w:p w:rsidR="00E63FB8" w:rsidRDefault="00E63FB8">
      <w:r>
        <w:t xml:space="preserve">Developing a system for checking in, simple questionnaires etc.  There is a table: </w:t>
      </w:r>
      <w:proofErr w:type="spellStart"/>
      <w:r>
        <w:t>Entity_Update</w:t>
      </w:r>
      <w:proofErr w:type="spellEnd"/>
      <w:r>
        <w:t xml:space="preserve"> for recording entity and worker, and time.  It has </w:t>
      </w:r>
      <w:proofErr w:type="spellStart"/>
      <w:r>
        <w:t>Update_</w:t>
      </w:r>
      <w:proofErr w:type="gramStart"/>
      <w:r>
        <w:t>Name</w:t>
      </w:r>
      <w:proofErr w:type="spellEnd"/>
      <w:r>
        <w:t xml:space="preserve"> which</w:t>
      </w:r>
      <w:proofErr w:type="gramEnd"/>
      <w:r>
        <w:t xml:space="preserve"> is a pointer to a table </w:t>
      </w:r>
      <w:proofErr w:type="spellStart"/>
      <w:r>
        <w:t>eg</w:t>
      </w:r>
      <w:proofErr w:type="spellEnd"/>
      <w:r>
        <w:t xml:space="preserve">: </w:t>
      </w:r>
      <w:proofErr w:type="spellStart"/>
      <w:r>
        <w:t>UpdateCoronaVirus</w:t>
      </w:r>
      <w:proofErr w:type="spellEnd"/>
      <w:r>
        <w:t xml:space="preserve"> which would have the appropriate fields.</w:t>
      </w:r>
      <w:r w:rsidR="006478F5">
        <w:t xml:space="preserve">  </w:t>
      </w:r>
      <w:proofErr w:type="gramStart"/>
      <w:r w:rsidR="006478F5">
        <w:t>Ideally</w:t>
      </w:r>
      <w:proofErr w:type="gramEnd"/>
      <w:r w:rsidR="006478F5">
        <w:t xml:space="preserve"> in the future there would be a way where users can decide these fields, and create an online form and reports for their entry</w:t>
      </w:r>
      <w:r w:rsidR="00AC2A1E">
        <w:t>.</w:t>
      </w:r>
    </w:p>
    <w:p w:rsidR="00E40729" w:rsidRDefault="00E40729"/>
    <w:p w:rsidR="00E40729" w:rsidRPr="00E40729" w:rsidRDefault="00E40729">
      <w:pPr>
        <w:rPr>
          <w:b/>
        </w:rPr>
      </w:pPr>
      <w:r w:rsidRPr="00E40729">
        <w:rPr>
          <w:b/>
        </w:rPr>
        <w:t>Audit</w:t>
      </w:r>
    </w:p>
    <w:p w:rsidR="00E40729" w:rsidRDefault="00E40729">
      <w:r>
        <w:t xml:space="preserve">See Community Database; Person Table triggers (Update) for XML audit.  Need to hardcode some </w:t>
      </w:r>
      <w:proofErr w:type="spellStart"/>
      <w:r>
        <w:t>params</w:t>
      </w:r>
      <w:proofErr w:type="spellEnd"/>
      <w:r>
        <w:t xml:space="preserve"> </w:t>
      </w:r>
    </w:p>
    <w:p w:rsidR="00A26E2B" w:rsidRDefault="00A26E2B"/>
    <w:p w:rsidR="00A26E2B" w:rsidRPr="00A26E2B" w:rsidRDefault="00A26E2B">
      <w:pPr>
        <w:rPr>
          <w:b/>
        </w:rPr>
      </w:pPr>
      <w:r w:rsidRPr="00A26E2B">
        <w:rPr>
          <w:b/>
        </w:rPr>
        <w:t>Iwi/Hapu/Ethnicity</w:t>
      </w:r>
    </w:p>
    <w:p w:rsidR="00A26E2B" w:rsidRDefault="00A26E2B">
      <w:r>
        <w:t xml:space="preserve">Want a better way of doing this </w:t>
      </w:r>
    </w:p>
    <w:p w:rsidR="00C0275A" w:rsidRPr="00C0275A" w:rsidRDefault="00C0275A">
      <w:pPr>
        <w:rPr>
          <w:b/>
        </w:rPr>
      </w:pPr>
      <w:bookmarkStart w:id="0" w:name="_GoBack"/>
      <w:r w:rsidRPr="00C0275A">
        <w:rPr>
          <w:b/>
        </w:rPr>
        <w:t>Data Logging</w:t>
      </w:r>
    </w:p>
    <w:bookmarkEnd w:id="0"/>
    <w:p w:rsidR="00C0275A" w:rsidRDefault="00C0275A">
      <w:r>
        <w:t xml:space="preserve">In </w:t>
      </w:r>
      <w:r w:rsidRPr="00C0275A">
        <w:t>PersonMaintenance.aspx</w:t>
      </w:r>
      <w:r>
        <w:t xml:space="preserve"> under Encounter code, I have added some code to monitor changes to the data </w:t>
      </w:r>
      <w:r>
        <w:t>with a view to saving to server or in a cookie</w:t>
      </w:r>
      <w:r>
        <w:t xml:space="preserve"> so that if the update </w:t>
      </w:r>
      <w:proofErr w:type="gramStart"/>
      <w:r>
        <w:t>doesn’t</w:t>
      </w:r>
      <w:proofErr w:type="gramEnd"/>
      <w:r>
        <w:t xml:space="preserve"> happen we can get back what was typed.</w:t>
      </w:r>
    </w:p>
    <w:p w:rsidR="00C0275A" w:rsidRDefault="00C0275A"/>
    <w:sectPr w:rsidR="00C02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848B9"/>
    <w:multiLevelType w:val="hybridMultilevel"/>
    <w:tmpl w:val="AF1C56F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5DF"/>
    <w:rsid w:val="00022D15"/>
    <w:rsid w:val="00503420"/>
    <w:rsid w:val="005B6ADE"/>
    <w:rsid w:val="006478F5"/>
    <w:rsid w:val="009D709E"/>
    <w:rsid w:val="00A26E2B"/>
    <w:rsid w:val="00A77F05"/>
    <w:rsid w:val="00AA24BC"/>
    <w:rsid w:val="00AC2A1E"/>
    <w:rsid w:val="00C0275A"/>
    <w:rsid w:val="00CE05DF"/>
    <w:rsid w:val="00E40729"/>
    <w:rsid w:val="00E6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8C144"/>
  <w15:chartTrackingRefBased/>
  <w15:docId w15:val="{796CA417-2122-4817-96E8-6870B535B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5054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Tichbon</dc:creator>
  <cp:keywords/>
  <dc:description/>
  <cp:lastModifiedBy>Greg Tichbon</cp:lastModifiedBy>
  <cp:revision>11</cp:revision>
  <dcterms:created xsi:type="dcterms:W3CDTF">2020-03-19T05:08:00Z</dcterms:created>
  <dcterms:modified xsi:type="dcterms:W3CDTF">2020-07-16T04:13:00Z</dcterms:modified>
</cp:coreProperties>
</file>